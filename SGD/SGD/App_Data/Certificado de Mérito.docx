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esquema"/>
      </w:tblPr>
      <w:tblGrid>
        <w:gridCol w:w="13958"/>
      </w:tblGrid>
      <w:tr w:rsidR="009268D9" w:rsidTr="00985411">
        <w:trPr>
          <w:trHeight w:hRule="exact" w:val="4680"/>
          <w:jc w:val="center"/>
        </w:trPr>
        <w:tc>
          <w:tcPr>
            <w:tcW w:w="5000" w:type="pct"/>
          </w:tcPr>
          <w:bookmarkStart w:id="0" w:name="_GoBack"/>
          <w:p w:rsidR="009268D9" w:rsidRDefault="002F6BB3">
            <w:pPr>
              <w:pStyle w:val="Ttulo"/>
            </w:pPr>
            <w:sdt>
              <w:sdtPr>
                <w:alias w:val="Certificado:"/>
                <w:tag w:val="Certificado:"/>
                <w:id w:val="-1745719087"/>
                <w:placeholder>
                  <w:docPart w:val="4F3103D7AD42422CA00F3110FAFE9F1E"/>
                </w:placeholder>
                <w:temporary/>
                <w:showingPlcHdr/>
                <w15:appearance w15:val="hidden"/>
              </w:sdtPr>
              <w:sdtEndPr/>
              <w:sdtContent>
                <w:r w:rsidR="00A442A8">
                  <w:rPr>
                    <w:lang w:bidi="pt-PT"/>
                  </w:rPr>
                  <w:t>Certificado</w:t>
                </w:r>
              </w:sdtContent>
            </w:sdt>
            <w:r w:rsidR="00DD49CB">
              <w:rPr>
                <w:lang w:bidi="pt-PT"/>
              </w:rPr>
              <w:t xml:space="preserve"> </w:t>
            </w:r>
            <w:sdt>
              <w:sdtPr>
                <w:rPr>
                  <w:rStyle w:val="nfaseIntenso"/>
                </w:rPr>
                <w:alias w:val="De:"/>
                <w:tag w:val="De:"/>
                <w:id w:val="377671105"/>
                <w:placeholder>
                  <w:docPart w:val="9589257193764F96ADA467DBF696C594"/>
                </w:placeholder>
                <w:temporary/>
                <w:showingPlcHdr/>
                <w15:appearance w15:val="hidden"/>
              </w:sdtPr>
              <w:sdtEndPr>
                <w:rPr>
                  <w:rStyle w:val="Tipodeletrapredefinidodopargrafo"/>
                  <w:i w:val="0"/>
                  <w:iCs w:val="0"/>
                  <w:caps/>
                </w:rPr>
              </w:sdtEndPr>
              <w:sdtContent>
                <w:r w:rsidR="00A442A8">
                  <w:rPr>
                    <w:rStyle w:val="nfaseIntenso"/>
                    <w:lang w:bidi="pt-PT"/>
                  </w:rPr>
                  <w:t>de</w:t>
                </w:r>
              </w:sdtContent>
            </w:sdt>
            <w:r w:rsidR="00DD49CB">
              <w:rPr>
                <w:lang w:bidi="pt-PT"/>
              </w:rPr>
              <w:t xml:space="preserve"> </w:t>
            </w:r>
            <w:sdt>
              <w:sdtPr>
                <w:alias w:val="Mérito:"/>
                <w:tag w:val="Mérito:"/>
                <w:id w:val="-559483235"/>
                <w:placeholder>
                  <w:docPart w:val="75FF9C4774F04066AD93836B312F719D"/>
                </w:placeholder>
                <w:temporary/>
                <w:showingPlcHdr/>
                <w15:appearance w15:val="hidden"/>
              </w:sdtPr>
              <w:sdtEndPr/>
              <w:sdtContent>
                <w:r w:rsidR="00A442A8">
                  <w:rPr>
                    <w:lang w:bidi="pt-PT"/>
                  </w:rPr>
                  <w:t>Mérito</w:t>
                </w:r>
              </w:sdtContent>
            </w:sdt>
          </w:p>
          <w:sdt>
            <w:sdtPr>
              <w:alias w:val="Certifica-se que:"/>
              <w:tag w:val="Certifica-se que:"/>
              <w:id w:val="869495493"/>
              <w:placeholder>
                <w:docPart w:val="A5552D3CCBA84B9ABED1190F99C7B0FB"/>
              </w:placeholder>
              <w:temporary/>
              <w:showingPlcHdr/>
              <w15:appearance w15:val="hidden"/>
            </w:sdtPr>
            <w:sdtEndPr/>
            <w:sdtContent>
              <w:p w:rsidR="009268D9" w:rsidRDefault="00D20D5E">
                <w:pPr>
                  <w:pStyle w:val="Cabealho1"/>
                </w:pPr>
                <w:r>
                  <w:rPr>
                    <w:lang w:bidi="pt-PT"/>
                  </w:rPr>
                  <w:t>Certifica-se Que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e do destinatário"/>
            </w:tblPr>
            <w:tblGrid>
              <w:gridCol w:w="9679"/>
            </w:tblGrid>
            <w:tr w:rsidR="009268D9" w:rsidTr="00953F94">
              <w:trPr>
                <w:jc w:val="center"/>
              </w:trPr>
              <w:tc>
                <w:tcPr>
                  <w:tcW w:w="0" w:type="auto"/>
                </w:tcPr>
                <w:sdt>
                  <w:sdtPr>
                    <w:alias w:val="Introduza o nome do destinatário:"/>
                    <w:tag w:val="Introduza o nome do destinatário:"/>
                    <w:id w:val="1325855962"/>
                    <w:placeholder>
                      <w:docPart w:val="F8E819B5F79D452A906F6C953FB9ECF5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9268D9" w:rsidRDefault="00DD49CB">
                      <w:pPr>
                        <w:pStyle w:val="Nome"/>
                      </w:pPr>
                      <w:r>
                        <w:rPr>
                          <w:lang w:bidi="pt-PT"/>
                        </w:rPr>
                        <w:t>Nome do Destinatário</w:t>
                      </w:r>
                    </w:p>
                  </w:sdtContent>
                </w:sdt>
              </w:tc>
            </w:tr>
          </w:tbl>
          <w:sdt>
            <w:sdtPr>
              <w:alias w:val="Concluiu com êxito o:"/>
              <w:tag w:val="Concluiu com êxito o:"/>
              <w:id w:val="-104276949"/>
              <w:placeholder>
                <w:docPart w:val="B15B8C67366646A8974344500EA80DA9"/>
              </w:placeholder>
              <w:temporary/>
              <w:showingPlcHdr/>
              <w15:appearance w15:val="hidden"/>
            </w:sdtPr>
            <w:sdtEndPr/>
            <w:sdtContent>
              <w:p w:rsidR="009268D9" w:rsidRDefault="00D20D5E">
                <w:pPr>
                  <w:pStyle w:val="Cabealho1"/>
                </w:pPr>
                <w:r>
                  <w:rPr>
                    <w:lang w:bidi="pt-PT"/>
                  </w:rPr>
                  <w:t>Concluiu Com Êxito O</w:t>
                </w:r>
              </w:p>
            </w:sdtContent>
          </w:sdt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e do projeto"/>
            </w:tblPr>
            <w:tblGrid>
              <w:gridCol w:w="2106"/>
              <w:gridCol w:w="3231"/>
              <w:gridCol w:w="2106"/>
            </w:tblGrid>
            <w:tr w:rsidR="009268D9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Default="00DD49CB">
                  <w:pPr>
                    <w:jc w:val="left"/>
                  </w:pPr>
                  <w:r>
                    <w:rPr>
                      <w:noProof/>
                      <w:lang w:val="en-US" w:eastAsia="en-US"/>
                    </w:rPr>
                    <mc:AlternateContent>
                      <mc:Choice Requires="wps">
                        <w:drawing>
                          <wp:inline distT="0" distB="0" distL="0" distR="0" wp14:anchorId="6B48731A" wp14:editId="392155F2">
                            <wp:extent cx="1198563" cy="285750"/>
                            <wp:effectExtent l="0" t="0" r="1905" b="0"/>
                            <wp:docPr id="46" name="Forma Livre 46" title="Forma de destaque de filigrana à esquerd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3C92AA" id="Forma Livre 46" o:spid="_x0000_s1026" alt="Título: Forma de destaque de filigrana à esquerda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sdt>
                  <w:sdtPr>
                    <w:alias w:val="Introduza o nome do projeto e programa:"/>
                    <w:tag w:val="Introduza o nome do projeto e programa:"/>
                    <w:id w:val="388007489"/>
                    <w:placeholder>
                      <w:docPart w:val="1EC27876512F455FA580F8E7CB7C99B4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9268D9" w:rsidRDefault="00985411">
                      <w:r>
                        <w:rPr>
                          <w:lang w:bidi="pt-PT"/>
                        </w:rPr>
                        <w:t>Nome do Projeto/Programa</w:t>
                      </w:r>
                    </w:p>
                  </w:sdtContent>
                </w:sdt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Default="00DD49CB">
                  <w:pPr>
                    <w:jc w:val="right"/>
                  </w:pPr>
                  <w:r>
                    <w:rPr>
                      <w:noProof/>
                      <w:lang w:val="en-US" w:eastAsia="en-US"/>
                    </w:rPr>
                    <mc:AlternateContent>
                      <mc:Choice Requires="wps">
                        <w:drawing>
                          <wp:inline distT="0" distB="0" distL="0" distR="0" wp14:anchorId="78272D04" wp14:editId="24DDAA96">
                            <wp:extent cx="1198563" cy="285750"/>
                            <wp:effectExtent l="0" t="0" r="1905" b="0"/>
                            <wp:docPr id="47" name="Forma Livre 47" title="Forma de destaque de filigrana à direit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665C1E" id="Forma Livre 47" o:spid="_x0000_s1026" alt="Título: Forma de destaque de filigrana à direita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268D9" w:rsidRDefault="009268D9"/>
        </w:tc>
      </w:tr>
      <w:tr w:rsidR="009268D9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squema da data, logótipo e assinatura"/>
            </w:tblPr>
            <w:tblGrid>
              <w:gridCol w:w="3618"/>
              <w:gridCol w:w="6718"/>
              <w:gridCol w:w="3622"/>
            </w:tblGrid>
            <w:tr w:rsidR="009268D9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bookmarkEnd w:id="0" w:displacedByCustomXml="next"/>
                <w:sdt>
                  <w:sdtPr>
                    <w:alias w:val="Introduza o dia e o mês:"/>
                    <w:tag w:val="Introduza o dia e o mês:"/>
                    <w:id w:val="-1121997250"/>
                    <w:placeholder>
                      <w:docPart w:val="7475D77D235942EEAA5E2347AA13AE9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9268D9" w:rsidRDefault="0026624E" w:rsidP="0023216E">
                      <w:pPr>
                        <w:pStyle w:val="Data"/>
                        <w:spacing w:before="120" w:line="240" w:lineRule="auto"/>
                        <w:ind w:left="-170"/>
                      </w:pPr>
                      <w:r>
                        <w:rPr>
                          <w:lang w:bidi="pt-PT"/>
                        </w:rPr>
                        <w:t>DIA, MÊS</w:t>
                      </w:r>
                    </w:p>
                  </w:sdtContent>
                </w:sdt>
                <w:sdt>
                  <w:sdtPr>
                    <w:alias w:val="Introduza o ano:"/>
                    <w:tag w:val="Introduza o ano:"/>
                    <w:id w:val="-1779626397"/>
                    <w:placeholder>
                      <w:docPart w:val="44B4BECBD6CE4035844D694B5356BB5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26624E" w:rsidRPr="0026624E" w:rsidRDefault="0026624E" w:rsidP="0023216E">
                      <w:pPr>
                        <w:pStyle w:val="Ano"/>
                        <w:spacing w:line="240" w:lineRule="auto"/>
                        <w:ind w:left="-170"/>
                      </w:pPr>
                      <w:r w:rsidRPr="0026624E">
                        <w:rPr>
                          <w:lang w:bidi="pt-PT"/>
                        </w:rPr>
                        <w:t>ANO</w:t>
                      </w:r>
                    </w:p>
                  </w:sdtContent>
                </w:sdt>
              </w:tc>
              <w:tc>
                <w:tcPr>
                  <w:tcW w:w="2402" w:type="pct"/>
                  <w:vAlign w:val="center"/>
                </w:tcPr>
                <w:tbl>
                  <w:tblPr>
                    <w:tblW w:w="6718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co de assinatura"/>
                  </w:tblPr>
                  <w:tblGrid>
                    <w:gridCol w:w="6718"/>
                  </w:tblGrid>
                  <w:tr w:rsidR="009268D9" w:rsidTr="0023216E">
                    <w:trPr>
                      <w:trHeight w:val="576"/>
                    </w:trPr>
                    <w:tc>
                      <w:tcPr>
                        <w:tcW w:w="6718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Default="009268D9">
                        <w:pPr>
                          <w:pStyle w:val="LinhadeAssinatura"/>
                        </w:pPr>
                      </w:p>
                    </w:tc>
                  </w:tr>
                  <w:tr w:rsidR="009268D9" w:rsidTr="0023216E">
                    <w:tc>
                      <w:tcPr>
                        <w:tcW w:w="6718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Default="002F6BB3">
                        <w:pPr>
                          <w:pStyle w:val="Assinatura"/>
                        </w:pPr>
                        <w:sdt>
                          <w:sdtPr>
                            <w:rPr>
                              <w:rStyle w:val="Forte"/>
                            </w:rPr>
                            <w:alias w:val="Assinatura:"/>
                            <w:tag w:val="Assinatura:"/>
                            <w:id w:val="854859027"/>
                            <w:placeholder>
                              <w:docPart w:val="41A9870ED22A484CB380F4DC334B4D11"/>
                            </w:placeholder>
                            <w:temporary/>
                            <w:showingPlcHdr/>
                            <w15:appearance w15:val="hidden"/>
                          </w:sdtPr>
                          <w:sdtEndPr>
                            <w:rPr>
                              <w:rStyle w:val="Forte"/>
                            </w:rPr>
                          </w:sdtEndPr>
                          <w:sdtContent>
                            <w:r w:rsidR="00D20D5E" w:rsidRPr="00D20D5E">
                              <w:rPr>
                                <w:rStyle w:val="Forte"/>
                                <w:lang w:bidi="pt-PT"/>
                              </w:rPr>
                              <w:t>Assinatura</w:t>
                            </w:r>
                          </w:sdtContent>
                        </w:sdt>
                        <w:r w:rsidR="00DD49CB">
                          <w:rPr>
                            <w:lang w:bidi="pt-PT"/>
                          </w:rPr>
                          <w:t xml:space="preserve">, </w:t>
                        </w:r>
                        <w:sdt>
                          <w:sdtPr>
                            <w:rPr>
                              <w:rStyle w:val="nfase"/>
                            </w:rPr>
                            <w:alias w:val="Introduza o nome do Signatário:"/>
                            <w:tag w:val="Introduza o nome do Signatário:"/>
                            <w:id w:val="-802238257"/>
                            <w:placeholder>
                              <w:docPart w:val="FAD6FBE24EB64D01B7A81F73AE45A38D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>
                            <w:rPr>
                              <w:rStyle w:val="Tipodeletrapredefinidodopargrafo"/>
                              <w:i w:val="0"/>
                              <w:iCs w:val="0"/>
                            </w:rPr>
                          </w:sdtEndPr>
                          <w:sdtContent>
                            <w:r w:rsidR="00DD49CB">
                              <w:rPr>
                                <w:rStyle w:val="nfase"/>
                                <w:lang w:bidi="pt-PT"/>
                              </w:rPr>
                              <w:t>Nome do Signatário</w:t>
                            </w:r>
                          </w:sdtContent>
                        </w:sdt>
                        <w:r w:rsidR="00DD49CB">
                          <w:rPr>
                            <w:lang w:bidi="pt-PT"/>
                          </w:rPr>
                          <w:t xml:space="preserve">, </w:t>
                        </w:r>
                        <w:sdt>
                          <w:sdtPr>
                            <w:alias w:val="Introduza o cargo do Signatário:"/>
                            <w:tag w:val="Introduza o cargo do Signatário:"/>
                            <w:id w:val="-127005992"/>
                            <w:placeholder>
                              <w:docPart w:val="1ADC70AA27D0413EB202F2DA22AD675F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/>
                          <w:sdtContent>
                            <w:r w:rsidR="00DD49CB">
                              <w:rPr>
                                <w:lang w:bidi="pt-PT"/>
                              </w:rPr>
                              <w:t>Cargo do Signatário</w:t>
                            </w:r>
                          </w:sdtContent>
                        </w:sdt>
                      </w:p>
                    </w:tc>
                  </w:tr>
                </w:tbl>
                <w:p w:rsidR="009268D9" w:rsidRDefault="009268D9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Default="0055665A">
                  <w:r w:rsidRPr="0055665A">
                    <w:rPr>
                      <w:noProof/>
                      <w:lang w:val="en-US" w:eastAsia="en-US"/>
                    </w:rPr>
                    <w:drawing>
                      <wp:inline distT="0" distB="0" distL="0" distR="0" wp14:anchorId="4E5D7516" wp14:editId="616DDE43">
                        <wp:extent cx="857249" cy="428625"/>
                        <wp:effectExtent l="0" t="0" r="635" b="0"/>
                        <wp:docPr id="48" name="Imagem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49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Default="009268D9"/>
        </w:tc>
      </w:tr>
    </w:tbl>
    <w:p w:rsidR="00AA78DE" w:rsidRDefault="00AA78DE" w:rsidP="0055665A">
      <w:pPr>
        <w:pStyle w:val="SemEspaamento"/>
      </w:pPr>
    </w:p>
    <w:sectPr w:rsidR="00AA78DE" w:rsidSect="002B01D2">
      <w:headerReference w:type="default" r:id="rId11"/>
      <w:pgSz w:w="16838" w:h="11906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BB3" w:rsidRDefault="002F6BB3" w:rsidP="00C4485E">
      <w:r>
        <w:separator/>
      </w:r>
    </w:p>
  </w:endnote>
  <w:endnote w:type="continuationSeparator" w:id="0">
    <w:p w:rsidR="002F6BB3" w:rsidRDefault="002F6BB3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BB3" w:rsidRDefault="002F6BB3" w:rsidP="00C4485E">
      <w:r>
        <w:separator/>
      </w:r>
    </w:p>
  </w:footnote>
  <w:footnote w:type="continuationSeparator" w:id="0">
    <w:p w:rsidR="002F6BB3" w:rsidRDefault="002F6BB3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85E" w:rsidRDefault="002B01D2">
    <w:pPr>
      <w:pStyle w:val="Cabealho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BC8B57" wp14:editId="379A0EA3">
              <wp:simplePos x="0" y="0"/>
              <wp:positionH relativeFrom="column">
                <wp:posOffset>-676275</wp:posOffset>
              </wp:positionH>
              <wp:positionV relativeFrom="paragraph">
                <wp:posOffset>-304800</wp:posOffset>
              </wp:positionV>
              <wp:extent cx="10216800" cy="7250400"/>
              <wp:effectExtent l="0" t="0" r="0" b="8255"/>
              <wp:wrapNone/>
              <wp:docPr id="49" name="Grupo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16800" cy="7250400"/>
                        <a:chOff x="0" y="0"/>
                        <a:chExt cx="10216800" cy="7250400"/>
                      </a:xfrm>
                    </wpg:grpSpPr>
                    <wpg:grpSp>
                      <wpg:cNvPr id="55" name="Grupo 54" descr="Moldura de filigrana de dois tons"/>
                      <wpg:cNvGrpSpPr>
                        <a:grpSpLocks/>
                      </wpg:cNvGrpSpPr>
                      <wpg:grpSpPr>
                        <a:xfrm>
                          <a:off x="0" y="0"/>
                          <a:ext cx="10216800" cy="7250400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v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v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v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v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v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tâ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v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v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v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v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v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v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v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v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v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v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v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tâ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v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v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v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v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v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v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v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v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v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v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v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v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v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v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v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v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v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v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v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v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v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v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v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upo 35" descr="Ilustração de selo de prémio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0894" cy="1910445"/>
                          <a:chOff x="0" y="0"/>
                          <a:chExt cx="2263775" cy="2268538"/>
                        </a:xfrm>
                      </wpg:grpSpPr>
                      <wps:wsp>
                        <wps:cNvPr id="58" name="Forma Livre 58" descr="Ilustração de selo de prémio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ABC8B57" id="Grupo 45" o:spid="_x0000_s1026" style="position:absolute;left:0;text-align:left;margin-left:-53.25pt;margin-top:-24pt;width:804.45pt;height:570.9pt;z-index:251660288" coordsize="102168,7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">
              <v:group id="Grupo 54" o:spid="_x0000_s1027" alt="Moldura de filigrana de dois tons" style="position:absolute;width:102168;height:72504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group id="Grupo 2" o:spid="_x0000_s1028" style="position:absolute;left:1618;width:96187;height:74612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orma Livre 4" o:spid="_x0000_s1029" style="position:absolute;left:92837;top:61023;width:4778;height:7795;visibility:visible;mso-wrap-style:square;v-text-anchor:top" coordsize="30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vre 5" o:spid="_x0000_s1030" style="position:absolute;left:91027;top:67405;width:6778;height:6636;visibility:visible;mso-wrap-style:square;v-text-anchor:top" coordsize="42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vre 6" o:spid="_x0000_s1031" style="position:absolute;left:91471;top:66532;width:6176;height:5556;visibility:visible;mso-wrap-style:square;v-text-anchor:top" coordsize="389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vre 7" o:spid="_x0000_s1032" style="position:absolute;left:87169;top:68056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vre 8" o:spid="_x0000_s1033" style="position:absolute;left:89423;top:71882;width:5795;height:2428;visibility:visible;mso-wrap-style:square;v-text-anchor:top" coordsize="36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tângulo 9" o:spid="_x0000_s1034" style="position:absolute;left:7588;top:73660;width:8407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" fillcolor="#332411 [3215]" stroked="f" strokeweight="0"/>
                  <v:shape id="Forma Livre 10" o:spid="_x0000_s1035" style="position:absolute;left:1618;top:6175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vre 11" o:spid="_x0000_s1036" style="position:absolute;left:1778;top:67405;width:6794;height:6636;visibility:visible;mso-wrap-style:square;v-text-anchor:top" coordsize="42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vre 12" o:spid="_x0000_s1037" style="position:absolute;left:1952;top:66532;width:6144;height:5556;visibility:visible;mso-wrap-style:square;v-text-anchor:top" coordsize="387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vre 13" o:spid="_x0000_s1038" style="position:absolute;left:3762;top:68056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vre 14" o:spid="_x0000_s1039" style="position:absolute;left:4365;top:71882;width:5779;height:2428;visibility:visible;mso-wrap-style:square;v-text-anchor:top" coordsize="36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vre 15" o:spid="_x0000_s1040" style="position:absolute;left:1984;top:5603;width:4747;height:7811;visibility:visible;mso-wrap-style:square;v-text-anchor:top" coordsize="299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vre 16" o:spid="_x0000_s1041" style="position:absolute;left:1778;top:349;width:6794;height:6651;visibility:visible;mso-wrap-style:square;v-text-anchor:top" coordsize="42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vre 17" o:spid="_x0000_s1042" style="position:absolute;left:1952;top:2317;width:6144;height:5572;visibility:visible;mso-wrap-style:square;v-text-anchor:top" coordsize="387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vre 18" o:spid="_x0000_s1043" style="position:absolute;left:3762;top:1778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vre 19" o:spid="_x0000_s1044" style="position:absolute;left:4365;top:79;width:5779;height:2445;visibility:visible;mso-wrap-style:square;v-text-anchor:top" coordsize="36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vre 20" o:spid="_x0000_s1045" style="position:absolute;left:1698;top:7350;width:381;height:59690;visibility:visible;mso-wrap-style:square;v-text-anchor:top" coordsize="24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tângulo 21" o:spid="_x0000_s1046" style="position:absolute;left:7858;top:349;width:8404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" fillcolor="#332411 [3215]" stroked="f" strokeweight="0"/>
                  <v:shape id="Forma Livre 22" o:spid="_x0000_s1047" style="position:absolute;left:92837;top:560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vre 23" o:spid="_x0000_s1048" style="position:absolute;left:91027;top:349;width:6778;height:6651;visibility:visible;mso-wrap-style:square;v-text-anchor:top" coordsize="42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vre 24" o:spid="_x0000_s1049" style="position:absolute;left:91471;top:2317;width:6176;height:5572;visibility:visible;mso-wrap-style:square;v-text-anchor:top" coordsize="38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vre 25" o:spid="_x0000_s1050" style="position:absolute;left:87169;top:1778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vre 26" o:spid="_x0000_s1051" style="position:absolute;left:89423;top:79;width:5795;height:2445;visibility:visible;mso-wrap-style:square;v-text-anchor:top" coordsize="365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vre 27" o:spid="_x0000_s1052" style="position:absolute;left:97329;top:7413;width:381;height:59722;visibility:visible;mso-wrap-style:square;v-text-anchor:top" coordsize="24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vre 28" o:spid="_x0000_s1053" style="position:absolute;left:48990;width:11985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vre 29" o:spid="_x0000_s1054" style="position:absolute;left:37893;width:11986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vre 30" o:spid="_x0000_s1055" style="position:absolute;left:66786;top:1000;width:6413;height:3175;visibility:visible;mso-wrap-style:square;v-text-anchor:top" coordsize="4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vre 31" o:spid="_x0000_s1056" style="position:absolute;left:72691;top:3524;width:1080;height:1302;visibility:visible;mso-wrap-style:square;v-text-anchor:top" coordsize="68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vre 32" o:spid="_x0000_s1057" style="position:absolute;left:25701;top:1000;width:6398;height:3175;visibility:visible;mso-wrap-style:square;v-text-anchor:top" coordsize="4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vre 33" o:spid="_x0000_s1058" style="position:absolute;left:25130;top:3524;width:1063;height:1302;visibility:visible;mso-wrap-style:square;v-text-anchor:top" coordsize="6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vre 34" o:spid="_x0000_s1059" style="position:absolute;left:72691;top:508;width:15113;height:4540;visibility:visible;mso-wrap-style:square;v-text-anchor:top" coordsize="95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vre 35" o:spid="_x0000_s1060" style="position:absolute;left:10858;top:174;width:15161;height:4032;visibility:visible;mso-wrap-style:square;v-text-anchor:top" coordsize="95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vre 36" o:spid="_x0000_s1061" style="position:absolute;left:38338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vre 37" o:spid="_x0000_s1062" style="position:absolute;left:49434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vre 38" o:spid="_x0000_s1063" style="position:absolute;left:26082;top:70453;width:6445;height:3175;visibility:visible;mso-wrap-style:square;v-text-anchor:top" coordsize="40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vre 39" o:spid="_x0000_s1064" style="position:absolute;left:25511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vre 40" o:spid="_x0000_s1065" style="position:absolute;left:67183;top:70453;width:6429;height:3175;visibility:visible;mso-wrap-style:square;v-text-anchor:top" coordsize="40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vre 41" o:spid="_x0000_s1066" style="position:absolute;left:73104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vre 42" o:spid="_x0000_s1067" style="position:absolute;left:11477;top:69596;width:15145;height:4540;visibility:visible;mso-wrap-style:square;v-text-anchor:top" coordsize="95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vre 43" o:spid="_x0000_s1068" style="position:absolute;left:73294;top:70405;width:15129;height:4064;visibility:visible;mso-wrap-style:square;v-text-anchor:top" coordsize="953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vre 3" o:spid="_x0000_s1069" style="position:absolute;left:2069;top:417;width:95663;height:73596;visibility:visible;mso-wrap-style:square;v-text-anchor:top" coordsize="6026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upo 35" o:spid="_x0000_s1070" alt="Ilustração de selo de prémio" style="position:absolute;left:6953;top:47910;width:19109;height:19105" coordsize="22637,2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o:lock v:ext="edit" aspectratio="t"/>
                <v:shape id="Forma Livre 58" o:spid="_x0000_s1071" alt="Ilustração de selo de prémio" style="position:absolute;width:22637;height:22685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2" style="position:absolute;left:1920;top:1698;width:18923;height:19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" filled="f" strokecolor="#332411 [3215]" strokeweight=".30869mm">
                  <v:stroke joinstyle="miter"/>
                </v:oval>
                <v:oval id="Oval 60" o:spid="_x0000_s1073" style="position:absolute;left:2254;top:2032;width:18240;height:1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" filled="f" strokecolor="#332411 [3215]" strokeweight="0">
                  <v:stroke joinstyle="miter"/>
                  <v:textbox inset="0,0,0,0">
                    <w:txbxContent>
                      <w:p w:rsidR="0026624E" w:rsidRDefault="0026624E" w:rsidP="0026624E"/>
                    </w:txbxContent>
                  </v:textbox>
                </v:oval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4D"/>
    <w:rsid w:val="00033496"/>
    <w:rsid w:val="000C6F61"/>
    <w:rsid w:val="000E274B"/>
    <w:rsid w:val="0023216E"/>
    <w:rsid w:val="0026624E"/>
    <w:rsid w:val="002B01D2"/>
    <w:rsid w:val="002F6BB3"/>
    <w:rsid w:val="00406005"/>
    <w:rsid w:val="00475043"/>
    <w:rsid w:val="004C4351"/>
    <w:rsid w:val="00512823"/>
    <w:rsid w:val="0055665A"/>
    <w:rsid w:val="00653FA3"/>
    <w:rsid w:val="00745D4D"/>
    <w:rsid w:val="007B78B4"/>
    <w:rsid w:val="008D21A9"/>
    <w:rsid w:val="009268D9"/>
    <w:rsid w:val="00931261"/>
    <w:rsid w:val="00944A5F"/>
    <w:rsid w:val="00953F94"/>
    <w:rsid w:val="00962E73"/>
    <w:rsid w:val="00985411"/>
    <w:rsid w:val="00A442A8"/>
    <w:rsid w:val="00AA78DE"/>
    <w:rsid w:val="00B218D0"/>
    <w:rsid w:val="00B53952"/>
    <w:rsid w:val="00B66603"/>
    <w:rsid w:val="00C4485E"/>
    <w:rsid w:val="00C70768"/>
    <w:rsid w:val="00D20D5E"/>
    <w:rsid w:val="00DB25B2"/>
    <w:rsid w:val="00DD49CB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43ABA"/>
  <w15:chartTrackingRefBased/>
  <w15:docId w15:val="{7D40E78F-A78D-48BB-AC79-19AB2404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pt-PT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A5F"/>
  </w:style>
  <w:style w:type="paragraph" w:styleId="Cabealho1">
    <w:name w:val="heading 1"/>
    <w:basedOn w:val="Normal"/>
    <w:next w:val="Normal"/>
    <w:link w:val="Cabealho1Carte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Cabealho2">
    <w:name w:val="heading 2"/>
    <w:basedOn w:val="Normal"/>
    <w:next w:val="Normal"/>
    <w:link w:val="Cabealho2Carte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Cabealho4">
    <w:name w:val="heading 4"/>
    <w:basedOn w:val="Normal"/>
    <w:next w:val="Normal"/>
    <w:link w:val="Cabealho4Carte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Cabealho5">
    <w:name w:val="heading 5"/>
    <w:basedOn w:val="Normal"/>
    <w:next w:val="Normal"/>
    <w:link w:val="Cabealho5Carte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Cabealho6">
    <w:name w:val="heading 6"/>
    <w:basedOn w:val="Normal"/>
    <w:next w:val="Normal"/>
    <w:link w:val="Cabealho6Carte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Cabealho9">
    <w:name w:val="heading 9"/>
    <w:basedOn w:val="Normal"/>
    <w:next w:val="Normal"/>
    <w:link w:val="Cabealho9Carte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te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tuloCarter">
    <w:name w:val="Título Caráter"/>
    <w:basedOn w:val="Tipodeletrapredefinidodopargrafo"/>
    <w:link w:val="Ttulo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ome">
    <w:name w:val="Nome"/>
    <w:basedOn w:val="Normal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Cabealho1Carter">
    <w:name w:val="Cabeçalho 1 Caráter"/>
    <w:basedOn w:val="Tipodeletrapredefinidodopargrafo"/>
    <w:link w:val="Cabealho1"/>
    <w:uiPriority w:val="3"/>
    <w:rsid w:val="00953F94"/>
    <w:rPr>
      <w:caps/>
      <w:color w:val="6E6E6E" w:themeColor="background2" w:themeShade="80"/>
      <w:spacing w:val="24"/>
    </w:rPr>
  </w:style>
  <w:style w:type="character" w:styleId="nfase">
    <w:name w:val="Emphasis"/>
    <w:basedOn w:val="Tipodeletrapredefinidodopargrafo"/>
    <w:uiPriority w:val="9"/>
    <w:unhideWhenUsed/>
    <w:qFormat/>
    <w:rPr>
      <w:i/>
      <w:iCs/>
      <w:caps w:val="0"/>
      <w:smallCaps w:val="0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Segoe UI" w:hAnsi="Segoe UI" w:cs="Segoe UI"/>
      <w:sz w:val="22"/>
      <w:szCs w:val="18"/>
    </w:rPr>
  </w:style>
  <w:style w:type="paragraph" w:customStyle="1" w:styleId="LinhadeAssinatura">
    <w:name w:val="Linha de Assinatura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ssinatura">
    <w:name w:val="Signature"/>
    <w:basedOn w:val="Normal"/>
    <w:link w:val="AssinaturaCarter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AssinaturaCarter">
    <w:name w:val="Assinatura Caráter"/>
    <w:basedOn w:val="Tipodeletrapredefinidodopargrafo"/>
    <w:link w:val="Assinatura"/>
    <w:uiPriority w:val="10"/>
    <w:rsid w:val="00962E73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nfaseIntenso">
    <w:name w:val="Intense Emphasis"/>
    <w:basedOn w:val="Tipodeletrapredefinidodopargrafo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Cabealho2Carter">
    <w:name w:val="Cabeçalho 2 Caráter"/>
    <w:basedOn w:val="Tipodeletrapredefinidodopargrafo"/>
    <w:link w:val="Cabealho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"/>
    <w:next w:val="Normal"/>
    <w:link w:val="DataCarter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Carter">
    <w:name w:val="Data Caráter"/>
    <w:basedOn w:val="Tipodeletrapredefinidodopargrafo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no">
    <w:name w:val="Ano"/>
    <w:basedOn w:val="Normal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Cabealho">
    <w:name w:val="header"/>
    <w:basedOn w:val="Normal"/>
    <w:link w:val="CabealhoCarter"/>
    <w:uiPriority w:val="99"/>
    <w:unhideWhenUsed/>
    <w:rsid w:val="00B218D0"/>
  </w:style>
  <w:style w:type="character" w:customStyle="1" w:styleId="CabealhoCarter">
    <w:name w:val="Cabeçalho Caráter"/>
    <w:basedOn w:val="Tipodeletrapredefinidodopargrafo"/>
    <w:link w:val="Cabealho"/>
    <w:uiPriority w:val="99"/>
    <w:rsid w:val="00B218D0"/>
  </w:style>
  <w:style w:type="paragraph" w:styleId="Rodap">
    <w:name w:val="footer"/>
    <w:basedOn w:val="Normal"/>
    <w:link w:val="RodapCarter"/>
    <w:uiPriority w:val="99"/>
    <w:unhideWhenUsed/>
    <w:rsid w:val="00962E73"/>
  </w:style>
  <w:style w:type="character" w:customStyle="1" w:styleId="RodapCarter">
    <w:name w:val="Rodapé Caráter"/>
    <w:basedOn w:val="Tipodeletrapredefinidodopargrafo"/>
    <w:link w:val="Rodap"/>
    <w:uiPriority w:val="99"/>
    <w:rsid w:val="00962E73"/>
  </w:style>
  <w:style w:type="paragraph" w:styleId="SemEspaamento">
    <w:name w:val="No Spacing"/>
    <w:uiPriority w:val="11"/>
    <w:qFormat/>
    <w:rsid w:val="0055665A"/>
  </w:style>
  <w:style w:type="paragraph" w:styleId="Bibliografia">
    <w:name w:val="Bibliography"/>
    <w:basedOn w:val="Normal"/>
    <w:next w:val="Normal"/>
    <w:uiPriority w:val="37"/>
    <w:semiHidden/>
    <w:unhideWhenUsed/>
    <w:rsid w:val="00AA78DE"/>
  </w:style>
  <w:style w:type="paragraph" w:styleId="Textodebloco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AA78D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AA78DE"/>
  </w:style>
  <w:style w:type="paragraph" w:styleId="Corpodetexto2">
    <w:name w:val="Body Text 2"/>
    <w:basedOn w:val="Normal"/>
    <w:link w:val="Corpodetexto2Carter"/>
    <w:uiPriority w:val="99"/>
    <w:semiHidden/>
    <w:unhideWhenUsed/>
    <w:rsid w:val="00AA78DE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AA78DE"/>
  </w:style>
  <w:style w:type="paragraph" w:styleId="Corpodetexto3">
    <w:name w:val="Body Text 3"/>
    <w:basedOn w:val="Normal"/>
    <w:link w:val="Corpodetexto3Carte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A78DE"/>
    <w:rPr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AA78DE"/>
    <w:pPr>
      <w:spacing w:after="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AA78DE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AA78DE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AA78DE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AA78DE"/>
    <w:pPr>
      <w:spacing w:after="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AA78DE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AA78DE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A78DE"/>
    <w:rPr>
      <w:sz w:val="22"/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AA78DE"/>
    <w:pPr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AA78DE"/>
  </w:style>
  <w:style w:type="table" w:styleId="GrelhaColorida">
    <w:name w:val="Colorful Grid"/>
    <w:basedOn w:val="Tabela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A78DE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A78DE"/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A78DE"/>
    <w:rPr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A78D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A78DE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AA78DE"/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AA78DE"/>
  </w:style>
  <w:style w:type="character" w:styleId="Refdenotadefim">
    <w:name w:val="endnote reference"/>
    <w:basedOn w:val="Tipodeletrapredefinidodopargrafo"/>
    <w:uiPriority w:val="99"/>
    <w:semiHidden/>
    <w:unhideWhenUsed/>
    <w:rsid w:val="00AA78DE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A78DE"/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A78DE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A78DE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A78DE"/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A78DE"/>
    <w:rPr>
      <w:sz w:val="22"/>
      <w:szCs w:val="20"/>
    </w:rPr>
  </w:style>
  <w:style w:type="table" w:styleId="TabeladeGrelha1Clara">
    <w:name w:val="Grid Table 1 Light"/>
    <w:basedOn w:val="Tabela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o-Destaque2">
    <w:name w:val="Grid Table 1 Light Accent 2"/>
    <w:basedOn w:val="Tabela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eladeGrelha3">
    <w:name w:val="Grid Table 3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Cabealho3Carter">
    <w:name w:val="Cabeçalho 3 Caráter"/>
    <w:basedOn w:val="Tipodeletrapredefinidodopargrafo"/>
    <w:link w:val="Cabealho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Cabealho4Carter">
    <w:name w:val="Cabeçalho 4 Caráter"/>
    <w:basedOn w:val="Tipodeletrapredefinidodopargrafo"/>
    <w:link w:val="Cabealho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Cabealho5Carter">
    <w:name w:val="Cabeçalho 5 Caráter"/>
    <w:basedOn w:val="Tipodeletrapredefinidodopargrafo"/>
    <w:link w:val="Cabealho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Cabealho6Carter">
    <w:name w:val="Cabeçalho 6 Caráter"/>
    <w:basedOn w:val="Tipodeletrapredefinidodopargrafo"/>
    <w:link w:val="Cabealho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AA78DE"/>
  </w:style>
  <w:style w:type="paragraph" w:styleId="EndereoHTML">
    <w:name w:val="HTML Address"/>
    <w:basedOn w:val="Normal"/>
    <w:link w:val="EndereoHTMLCarter"/>
    <w:uiPriority w:val="99"/>
    <w:semiHidden/>
    <w:unhideWhenUsed/>
    <w:rsid w:val="00AA78DE"/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AA78DE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AA78DE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AA78DE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A78DE"/>
    <w:rPr>
      <w:rFonts w:ascii="Consolas" w:hAnsi="Consolas"/>
      <w:sz w:val="22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AA78DE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AA78DE"/>
    <w:rPr>
      <w:color w:val="59AEDB" w:themeColor="hyperlink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FE46E2"/>
    <w:rPr>
      <w:i/>
      <w:iCs/>
      <w:color w:val="50795B" w:themeColor="accent1" w:themeShade="8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GrelhaClara">
    <w:name w:val="Light Grid"/>
    <w:basedOn w:val="Tabela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AA78DE"/>
  </w:style>
  <w:style w:type="paragraph" w:styleId="Lista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eladeLista2">
    <w:name w:val="List Table 2"/>
    <w:basedOn w:val="Tabela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eladeLista3">
    <w:name w:val="List Table 3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A78DE"/>
    <w:rPr>
      <w:rFonts w:ascii="Consolas" w:hAnsi="Consolas"/>
      <w:sz w:val="22"/>
      <w:szCs w:val="20"/>
    </w:rPr>
  </w:style>
  <w:style w:type="table" w:styleId="GrelhaMdia1">
    <w:name w:val="Medium Grid 1"/>
    <w:basedOn w:val="Tabela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AA78DE"/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AA78DE"/>
  </w:style>
  <w:style w:type="character" w:styleId="Nmerodepgina">
    <w:name w:val="page number"/>
    <w:basedOn w:val="Tipodeletrapredefinidodopargrafo"/>
    <w:uiPriority w:val="99"/>
    <w:semiHidden/>
    <w:unhideWhenUsed/>
    <w:rsid w:val="00AA78DE"/>
  </w:style>
  <w:style w:type="table" w:styleId="TabelaSimples1">
    <w:name w:val="Plain Table 1"/>
    <w:basedOn w:val="Tabela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A78DE"/>
    <w:rPr>
      <w:rFonts w:ascii="Consolas" w:hAnsi="Consolas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AA78DE"/>
    <w:rPr>
      <w:i/>
      <w:iCs/>
      <w:color w:val="404040" w:themeColor="text1" w:themeTint="BF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AA78DE"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AA78DE"/>
  </w:style>
  <w:style w:type="character" w:styleId="nfaseDiscreto">
    <w:name w:val="Subtle Emphasis"/>
    <w:basedOn w:val="Tipodeletrapredefinidodopargrafo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8DE"/>
  </w:style>
  <w:style w:type="table" w:styleId="Tabelaprofissional">
    <w:name w:val="Table Professional"/>
    <w:basedOn w:val="Tabela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valdo%20A.%20Dionisio\AppData\Roaming\Microsoft\Modelos\Certificado%20de%20M&#233;ri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3103D7AD42422CA00F3110FAFE9F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5E0F9B-D0E7-4C83-8B3B-6F6D42318153}"/>
      </w:docPartPr>
      <w:docPartBody>
        <w:p w:rsidR="00000000" w:rsidRDefault="00B320E1">
          <w:pPr>
            <w:pStyle w:val="4F3103D7AD42422CA00F3110FAFE9F1E"/>
          </w:pPr>
          <w:r>
            <w:rPr>
              <w:lang w:bidi="pt-PT"/>
            </w:rPr>
            <w:t>Certificado</w:t>
          </w:r>
        </w:p>
      </w:docPartBody>
    </w:docPart>
    <w:docPart>
      <w:docPartPr>
        <w:name w:val="9589257193764F96ADA467DBF696C5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8CFD0-EC7C-4D52-912E-3A914E5066EE}"/>
      </w:docPartPr>
      <w:docPartBody>
        <w:p w:rsidR="00000000" w:rsidRDefault="00B320E1">
          <w:pPr>
            <w:pStyle w:val="9589257193764F96ADA467DBF696C594"/>
          </w:pPr>
          <w:r>
            <w:rPr>
              <w:rStyle w:val="nfaseIntenso"/>
              <w:lang w:bidi="pt-PT"/>
            </w:rPr>
            <w:t>de</w:t>
          </w:r>
        </w:p>
      </w:docPartBody>
    </w:docPart>
    <w:docPart>
      <w:docPartPr>
        <w:name w:val="75FF9C4774F04066AD93836B312F71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98F56D-F7A5-4F33-949A-60D9FC7BA2A2}"/>
      </w:docPartPr>
      <w:docPartBody>
        <w:p w:rsidR="00000000" w:rsidRDefault="00B320E1">
          <w:pPr>
            <w:pStyle w:val="75FF9C4774F04066AD93836B312F719D"/>
          </w:pPr>
          <w:r>
            <w:rPr>
              <w:lang w:bidi="pt-PT"/>
            </w:rPr>
            <w:t>Mérito</w:t>
          </w:r>
        </w:p>
      </w:docPartBody>
    </w:docPart>
    <w:docPart>
      <w:docPartPr>
        <w:name w:val="A5552D3CCBA84B9ABED1190F99C7B0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653D7C-2AD1-4D2C-ADC0-D063BD41029D}"/>
      </w:docPartPr>
      <w:docPartBody>
        <w:p w:rsidR="00000000" w:rsidRDefault="00B320E1">
          <w:pPr>
            <w:pStyle w:val="A5552D3CCBA84B9ABED1190F99C7B0FB"/>
          </w:pPr>
          <w:r>
            <w:rPr>
              <w:lang w:bidi="pt-PT"/>
            </w:rPr>
            <w:t>Certifica-se Que</w:t>
          </w:r>
        </w:p>
      </w:docPartBody>
    </w:docPart>
    <w:docPart>
      <w:docPartPr>
        <w:name w:val="F8E819B5F79D452A906F6C953FB9EC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FC0BFB-9ADC-4539-A03F-7FB6A9164339}"/>
      </w:docPartPr>
      <w:docPartBody>
        <w:p w:rsidR="00000000" w:rsidRDefault="00B320E1">
          <w:pPr>
            <w:pStyle w:val="F8E819B5F79D452A906F6C953FB9ECF5"/>
          </w:pPr>
          <w:r>
            <w:rPr>
              <w:lang w:bidi="pt-PT"/>
            </w:rPr>
            <w:t>Nome do Destinatário</w:t>
          </w:r>
        </w:p>
      </w:docPartBody>
    </w:docPart>
    <w:docPart>
      <w:docPartPr>
        <w:name w:val="B15B8C67366646A8974344500EA80D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99B5BB-402C-40FC-94DC-F48F1E4B4A46}"/>
      </w:docPartPr>
      <w:docPartBody>
        <w:p w:rsidR="00000000" w:rsidRDefault="00B320E1">
          <w:pPr>
            <w:pStyle w:val="B15B8C67366646A8974344500EA80DA9"/>
          </w:pPr>
          <w:r>
            <w:rPr>
              <w:lang w:bidi="pt-PT"/>
            </w:rPr>
            <w:t>Concluiu Com Êxito O</w:t>
          </w:r>
        </w:p>
      </w:docPartBody>
    </w:docPart>
    <w:docPart>
      <w:docPartPr>
        <w:name w:val="1EC27876512F455FA580F8E7CB7C99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4C5434-5123-4EC4-BC57-44BB911B886F}"/>
      </w:docPartPr>
      <w:docPartBody>
        <w:p w:rsidR="00000000" w:rsidRDefault="00B320E1">
          <w:pPr>
            <w:pStyle w:val="1EC27876512F455FA580F8E7CB7C99B4"/>
          </w:pPr>
          <w:r>
            <w:rPr>
              <w:lang w:bidi="pt-PT"/>
            </w:rPr>
            <w:t>Nome do Projeto/Programa</w:t>
          </w:r>
        </w:p>
      </w:docPartBody>
    </w:docPart>
    <w:docPart>
      <w:docPartPr>
        <w:name w:val="7475D77D235942EEAA5E2347AA13AE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5D452B-D5A9-4646-893C-ECA525FF7C12}"/>
      </w:docPartPr>
      <w:docPartBody>
        <w:p w:rsidR="00000000" w:rsidRDefault="00B320E1">
          <w:pPr>
            <w:pStyle w:val="7475D77D235942EEAA5E2347AA13AE9D"/>
          </w:pPr>
          <w:r>
            <w:rPr>
              <w:lang w:bidi="pt-PT"/>
            </w:rPr>
            <w:t>DIA, MÊS</w:t>
          </w:r>
        </w:p>
      </w:docPartBody>
    </w:docPart>
    <w:docPart>
      <w:docPartPr>
        <w:name w:val="44B4BECBD6CE4035844D694B5356BB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2127FD-0D2F-4672-A690-F3DDA40B11B0}"/>
      </w:docPartPr>
      <w:docPartBody>
        <w:p w:rsidR="00000000" w:rsidRDefault="00B320E1">
          <w:pPr>
            <w:pStyle w:val="44B4BECBD6CE4035844D694B5356BB58"/>
          </w:pPr>
          <w:r w:rsidRPr="0026624E">
            <w:rPr>
              <w:lang w:bidi="pt-PT"/>
            </w:rPr>
            <w:t>ANO</w:t>
          </w:r>
        </w:p>
      </w:docPartBody>
    </w:docPart>
    <w:docPart>
      <w:docPartPr>
        <w:name w:val="41A9870ED22A484CB380F4DC334B4D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0539A-0FAF-46AE-ACFE-97D039231BB8}"/>
      </w:docPartPr>
      <w:docPartBody>
        <w:p w:rsidR="00000000" w:rsidRDefault="00B320E1">
          <w:pPr>
            <w:pStyle w:val="41A9870ED22A484CB380F4DC334B4D11"/>
          </w:pPr>
          <w:r w:rsidRPr="00D20D5E">
            <w:rPr>
              <w:rStyle w:val="Forte"/>
              <w:lang w:bidi="pt-PT"/>
            </w:rPr>
            <w:t>Assinatura</w:t>
          </w:r>
        </w:p>
      </w:docPartBody>
    </w:docPart>
    <w:docPart>
      <w:docPartPr>
        <w:name w:val="FAD6FBE24EB64D01B7A81F73AE45A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D71AAC-6ED8-4677-A517-E2432E4E0E11}"/>
      </w:docPartPr>
      <w:docPartBody>
        <w:p w:rsidR="00000000" w:rsidRDefault="00B320E1">
          <w:pPr>
            <w:pStyle w:val="FAD6FBE24EB64D01B7A81F73AE45A38D"/>
          </w:pPr>
          <w:r>
            <w:rPr>
              <w:rStyle w:val="nfase"/>
              <w:lang w:bidi="pt-PT"/>
            </w:rPr>
            <w:t>Nome do Signatário</w:t>
          </w:r>
        </w:p>
      </w:docPartBody>
    </w:docPart>
    <w:docPart>
      <w:docPartPr>
        <w:name w:val="1ADC70AA27D0413EB202F2DA22AD67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A93A1-AE53-4FD5-B3B2-FF4E39DD2E08}"/>
      </w:docPartPr>
      <w:docPartBody>
        <w:p w:rsidR="00000000" w:rsidRDefault="00B320E1">
          <w:pPr>
            <w:pStyle w:val="1ADC70AA27D0413EB202F2DA22AD675F"/>
          </w:pPr>
          <w:r>
            <w:rPr>
              <w:lang w:bidi="pt-PT"/>
            </w:rPr>
            <w:t>Cargo do Signatário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E1"/>
    <w:rsid w:val="00B3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F3103D7AD42422CA00F3110FAFE9F1E">
    <w:name w:val="4F3103D7AD42422CA00F3110FAFE9F1E"/>
  </w:style>
  <w:style w:type="character" w:styleId="nfaseIntenso">
    <w:name w:val="Intense Emphasis"/>
    <w:basedOn w:val="Tipodeletrapredefinidodopargrafo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257193764F96ADA467DBF696C594">
    <w:name w:val="9589257193764F96ADA467DBF696C594"/>
  </w:style>
  <w:style w:type="paragraph" w:customStyle="1" w:styleId="75FF9C4774F04066AD93836B312F719D">
    <w:name w:val="75FF9C4774F04066AD93836B312F719D"/>
  </w:style>
  <w:style w:type="paragraph" w:customStyle="1" w:styleId="A5552D3CCBA84B9ABED1190F99C7B0FB">
    <w:name w:val="A5552D3CCBA84B9ABED1190F99C7B0FB"/>
  </w:style>
  <w:style w:type="paragraph" w:customStyle="1" w:styleId="F8E819B5F79D452A906F6C953FB9ECF5">
    <w:name w:val="F8E819B5F79D452A906F6C953FB9ECF5"/>
  </w:style>
  <w:style w:type="paragraph" w:customStyle="1" w:styleId="B15B8C67366646A8974344500EA80DA9">
    <w:name w:val="B15B8C67366646A8974344500EA80DA9"/>
  </w:style>
  <w:style w:type="paragraph" w:customStyle="1" w:styleId="1EC27876512F455FA580F8E7CB7C99B4">
    <w:name w:val="1EC27876512F455FA580F8E7CB7C99B4"/>
  </w:style>
  <w:style w:type="paragraph" w:customStyle="1" w:styleId="7475D77D235942EEAA5E2347AA13AE9D">
    <w:name w:val="7475D77D235942EEAA5E2347AA13AE9D"/>
  </w:style>
  <w:style w:type="paragraph" w:customStyle="1" w:styleId="44B4BECBD6CE4035844D694B5356BB58">
    <w:name w:val="44B4BECBD6CE4035844D694B5356BB58"/>
  </w:style>
  <w:style w:type="character" w:styleId="Forte">
    <w:name w:val="Strong"/>
    <w:basedOn w:val="Tipodeletrapredefinidodopargrafo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41A9870ED22A484CB380F4DC334B4D11">
    <w:name w:val="41A9870ED22A484CB380F4DC334B4D11"/>
  </w:style>
  <w:style w:type="character" w:styleId="nfase">
    <w:name w:val="Emphasis"/>
    <w:basedOn w:val="Tipodeletrapredefinidodopargrafo"/>
    <w:uiPriority w:val="9"/>
    <w:unhideWhenUsed/>
    <w:qFormat/>
    <w:rPr>
      <w:i/>
      <w:iCs/>
      <w:caps w:val="0"/>
      <w:smallCaps w:val="0"/>
    </w:rPr>
  </w:style>
  <w:style w:type="paragraph" w:customStyle="1" w:styleId="FAD6FBE24EB64D01B7A81F73AE45A38D">
    <w:name w:val="FAD6FBE24EB64D01B7A81F73AE45A38D"/>
  </w:style>
  <w:style w:type="paragraph" w:customStyle="1" w:styleId="1ADC70AA27D0413EB202F2DA22AD675F">
    <w:name w:val="1ADC70AA27D0413EB202F2DA22AD67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59E59B-73DF-4509-A728-BE3CBE902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91C349-B582-4B7C-AFD2-205D61677E64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2EA2165-9456-484C-AE8D-C3E1FD68FE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Mérito</Template>
  <TotalTime>30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A. Dionisio</dc:creator>
  <cp:keywords/>
  <dc:description/>
  <cp:lastModifiedBy>Osvaldo A. Dionisio</cp:lastModifiedBy>
  <cp:revision>2</cp:revision>
  <cp:lastPrinted>2013-03-04T23:11:00Z</cp:lastPrinted>
  <dcterms:created xsi:type="dcterms:W3CDTF">2018-10-17T20:12:00Z</dcterms:created>
  <dcterms:modified xsi:type="dcterms:W3CDTF">2018-10-17T20:47:00Z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